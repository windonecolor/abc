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11E" w:rsidRDefault="00BF011E" w:rsidP="00BF011E">
      <w:pPr>
        <w:pStyle w:val="Title"/>
      </w:pPr>
    </w:p>
    <w:p w:rsidR="002B19A1" w:rsidRDefault="00BF011E" w:rsidP="00BF011E">
      <w:pPr>
        <w:pStyle w:val="Title"/>
      </w:pPr>
      <w:r>
        <w:t>LẬ</w:t>
      </w:r>
      <w:r w:rsidR="0054001D">
        <w:t>P</w:t>
      </w:r>
      <w:r>
        <w:t xml:space="preserve"> Trình hướng cấu trúc – Tuần 1</w:t>
      </w:r>
    </w:p>
    <w:p w:rsidR="00BF011E" w:rsidRDefault="00BF011E" w:rsidP="00222825">
      <w:pPr>
        <w:pStyle w:val="Heading1"/>
        <w:spacing w:line="276" w:lineRule="auto"/>
      </w:pPr>
      <w:r>
        <w:t>Nội dung kiến thức</w:t>
      </w:r>
    </w:p>
    <w:p w:rsidR="00BF011E" w:rsidRDefault="00BF011E" w:rsidP="00222825">
      <w:pPr>
        <w:pStyle w:val="ListParagraph"/>
        <w:numPr>
          <w:ilvl w:val="0"/>
          <w:numId w:val="3"/>
        </w:numPr>
      </w:pPr>
      <w:r>
        <w:t>Làm quen với ngôn ngữ lập trình C</w:t>
      </w:r>
    </w:p>
    <w:p w:rsidR="00BF011E" w:rsidRDefault="00BF011E" w:rsidP="00222825">
      <w:pPr>
        <w:pStyle w:val="ListParagraph"/>
        <w:numPr>
          <w:ilvl w:val="0"/>
          <w:numId w:val="3"/>
        </w:numPr>
      </w:pPr>
      <w:r>
        <w:t>Các cấu trúc điều khiển trong C</w:t>
      </w:r>
    </w:p>
    <w:p w:rsidR="00BF011E" w:rsidRDefault="00BF011E" w:rsidP="00222825">
      <w:pPr>
        <w:pStyle w:val="ListParagraph"/>
        <w:numPr>
          <w:ilvl w:val="1"/>
          <w:numId w:val="3"/>
        </w:numPr>
      </w:pPr>
      <w:r>
        <w:t>Cấu trúc có điều kiện: If….else</w:t>
      </w:r>
    </w:p>
    <w:p w:rsidR="00BF011E" w:rsidRDefault="00BF011E" w:rsidP="00222825">
      <w:pPr>
        <w:pStyle w:val="ListParagraph"/>
        <w:numPr>
          <w:ilvl w:val="1"/>
          <w:numId w:val="3"/>
        </w:numPr>
      </w:pPr>
      <w:r>
        <w:t>Cấu trúc rẽ nhánh sử dụng toán tử switch</w:t>
      </w:r>
    </w:p>
    <w:p w:rsidR="00BF011E" w:rsidRDefault="00BF011E" w:rsidP="00222825">
      <w:pPr>
        <w:pStyle w:val="ListParagraph"/>
        <w:numPr>
          <w:ilvl w:val="1"/>
          <w:numId w:val="3"/>
        </w:numPr>
      </w:pPr>
      <w:r>
        <w:t>Cấu trúc lặp toán tử sử dụng for, while</w:t>
      </w:r>
    </w:p>
    <w:p w:rsidR="00BF011E" w:rsidRDefault="00BF011E" w:rsidP="00222825">
      <w:pPr>
        <w:pStyle w:val="ListParagraph"/>
        <w:numPr>
          <w:ilvl w:val="0"/>
          <w:numId w:val="3"/>
        </w:numPr>
      </w:pPr>
      <w:r>
        <w:t>Khái niệm hàm, biến cục bộ, biến toàn cục.</w:t>
      </w:r>
    </w:p>
    <w:p w:rsidR="00BF011E" w:rsidRDefault="00BF011E" w:rsidP="00222825">
      <w:pPr>
        <w:pStyle w:val="ListParagraph"/>
        <w:numPr>
          <w:ilvl w:val="0"/>
          <w:numId w:val="3"/>
        </w:numPr>
      </w:pPr>
      <w:r>
        <w:t>Con trỏ, tham chiếu, tham trị</w:t>
      </w:r>
      <w:r w:rsidR="00411C2A">
        <w:t>, tham biến.</w:t>
      </w:r>
    </w:p>
    <w:p w:rsidR="00BF011E" w:rsidRDefault="00BF011E" w:rsidP="00222825">
      <w:pPr>
        <w:pStyle w:val="Heading1"/>
        <w:spacing w:line="276" w:lineRule="auto"/>
      </w:pPr>
      <w:r>
        <w:t>Bài tập</w:t>
      </w:r>
    </w:p>
    <w:p w:rsidR="00A73AC1" w:rsidRDefault="00A73AC1" w:rsidP="00A73AC1">
      <w:r>
        <w:t>Yêu cầu:</w:t>
      </w:r>
    </w:p>
    <w:p w:rsidR="00A73AC1" w:rsidRDefault="00A73AC1" w:rsidP="00A73AC1">
      <w:pPr>
        <w:pStyle w:val="ListParagraph"/>
        <w:numPr>
          <w:ilvl w:val="0"/>
          <w:numId w:val="3"/>
        </w:numPr>
      </w:pPr>
      <w:r>
        <w:t>Sử dụng ngôn ngữ C</w:t>
      </w:r>
      <w:r w:rsidR="00E1781D">
        <w:t>.</w:t>
      </w:r>
    </w:p>
    <w:p w:rsidR="00EF3044" w:rsidRDefault="00EF3044" w:rsidP="00A73AC1">
      <w:pPr>
        <w:pStyle w:val="ListParagraph"/>
        <w:numPr>
          <w:ilvl w:val="0"/>
          <w:numId w:val="3"/>
        </w:numPr>
      </w:pPr>
      <w:r>
        <w:t>IDE: Visual 2008</w:t>
      </w:r>
      <w:r w:rsidR="004D45A7">
        <w:t xml:space="preserve"> SP1</w:t>
      </w:r>
      <w:r w:rsidR="00E1781D">
        <w:t>.</w:t>
      </w:r>
    </w:p>
    <w:p w:rsidR="0079233C" w:rsidRPr="00A73AC1" w:rsidRDefault="0079233C" w:rsidP="00A73AC1">
      <w:pPr>
        <w:pStyle w:val="ListParagraph"/>
        <w:numPr>
          <w:ilvl w:val="0"/>
          <w:numId w:val="3"/>
        </w:numPr>
      </w:pPr>
      <w:r>
        <w:t>Làm việc với Github</w:t>
      </w:r>
      <w:bookmarkStart w:id="0" w:name="_GoBack"/>
      <w:bookmarkEnd w:id="0"/>
    </w:p>
    <w:p w:rsidR="00BF011E" w:rsidRDefault="0054001D" w:rsidP="00222825">
      <w:r w:rsidRPr="00BE68D1">
        <w:rPr>
          <w:b/>
          <w:u w:val="single"/>
        </w:rPr>
        <w:t>Bài 1</w:t>
      </w:r>
      <w:r>
        <w:t>:</w:t>
      </w:r>
      <w:r w:rsidR="00BE68D1">
        <w:t xml:space="preserve"> Viết chương trình nhập vào 1 số nguyên n có 3 chữ số (từ bàn phím). In ra màn hình các chữ số theo thứ tự giảm dầ</w:t>
      </w:r>
      <w:r w:rsidR="00395E50">
        <w:t>n.</w:t>
      </w:r>
    </w:p>
    <w:p w:rsidR="00864EC8" w:rsidRDefault="00864EC8" w:rsidP="00222825">
      <w:r>
        <w:t>Ví dụ:</w:t>
      </w:r>
    </w:p>
    <w:tbl>
      <w:tblPr>
        <w:tblStyle w:val="TableGrid"/>
        <w:tblW w:w="9355" w:type="dxa"/>
        <w:tblCellMar>
          <w:top w:w="86" w:type="dxa"/>
          <w:left w:w="86" w:type="dxa"/>
          <w:bottom w:w="86" w:type="dxa"/>
          <w:right w:w="86" w:type="dxa"/>
        </w:tblCellMar>
        <w:tblLook w:val="04A0" w:firstRow="1" w:lastRow="0" w:firstColumn="1" w:lastColumn="0" w:noHBand="0" w:noVBand="1"/>
      </w:tblPr>
      <w:tblGrid>
        <w:gridCol w:w="3685"/>
        <w:gridCol w:w="5670"/>
      </w:tblGrid>
      <w:tr w:rsidR="008B0C79" w:rsidRPr="008B0C79" w:rsidTr="008B0C79">
        <w:trPr>
          <w:trHeight w:val="24"/>
        </w:trPr>
        <w:tc>
          <w:tcPr>
            <w:tcW w:w="3685" w:type="dxa"/>
            <w:shd w:val="clear" w:color="auto" w:fill="2F5496" w:themeFill="accent5" w:themeFillShade="BF"/>
            <w:vAlign w:val="center"/>
          </w:tcPr>
          <w:p w:rsidR="00395E50" w:rsidRPr="008B0C79" w:rsidRDefault="008B0C79" w:rsidP="00395E50">
            <w:pPr>
              <w:jc w:val="center"/>
              <w:rPr>
                <w:b/>
                <w:color w:val="FFFFFF" w:themeColor="background1"/>
              </w:rPr>
            </w:pPr>
            <w:r w:rsidRPr="008B0C79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5670" w:type="dxa"/>
            <w:shd w:val="clear" w:color="auto" w:fill="2F5496" w:themeFill="accent5" w:themeFillShade="BF"/>
            <w:vAlign w:val="center"/>
          </w:tcPr>
          <w:p w:rsidR="00395E50" w:rsidRPr="008B0C79" w:rsidRDefault="008B0C79" w:rsidP="00395E50">
            <w:pPr>
              <w:jc w:val="center"/>
              <w:rPr>
                <w:b/>
                <w:color w:val="FFFFFF" w:themeColor="background1"/>
              </w:rPr>
            </w:pPr>
            <w:r w:rsidRPr="008B0C79">
              <w:rPr>
                <w:b/>
                <w:color w:val="FFFFFF" w:themeColor="background1"/>
              </w:rPr>
              <w:t>OUTPUT</w:t>
            </w:r>
          </w:p>
        </w:tc>
      </w:tr>
      <w:tr w:rsidR="00395E50" w:rsidTr="00DE22E1">
        <w:trPr>
          <w:trHeight w:val="24"/>
        </w:trPr>
        <w:tc>
          <w:tcPr>
            <w:tcW w:w="3685" w:type="dxa"/>
            <w:vAlign w:val="center"/>
          </w:tcPr>
          <w:p w:rsidR="00395E50" w:rsidRDefault="00395E50" w:rsidP="001B3044">
            <w:pPr>
              <w:jc w:val="center"/>
            </w:pPr>
            <w:r>
              <w:t>291</w:t>
            </w:r>
          </w:p>
        </w:tc>
        <w:tc>
          <w:tcPr>
            <w:tcW w:w="5670" w:type="dxa"/>
            <w:vAlign w:val="center"/>
          </w:tcPr>
          <w:p w:rsidR="00395E50" w:rsidRDefault="00395E50" w:rsidP="001B3044">
            <w:pPr>
              <w:jc w:val="center"/>
            </w:pPr>
            <w:r>
              <w:t>921</w:t>
            </w:r>
          </w:p>
        </w:tc>
      </w:tr>
      <w:tr w:rsidR="001B3044" w:rsidTr="00DE22E1">
        <w:trPr>
          <w:trHeight w:val="24"/>
        </w:trPr>
        <w:tc>
          <w:tcPr>
            <w:tcW w:w="3685" w:type="dxa"/>
            <w:vAlign w:val="center"/>
          </w:tcPr>
          <w:p w:rsidR="001B3044" w:rsidRDefault="001B3044" w:rsidP="00395E50">
            <w:pPr>
              <w:jc w:val="center"/>
            </w:pPr>
            <w:r>
              <w:t>234</w:t>
            </w:r>
          </w:p>
        </w:tc>
        <w:tc>
          <w:tcPr>
            <w:tcW w:w="5670" w:type="dxa"/>
            <w:vAlign w:val="center"/>
          </w:tcPr>
          <w:p w:rsidR="001B3044" w:rsidRDefault="001B3044" w:rsidP="00395E50">
            <w:pPr>
              <w:jc w:val="center"/>
            </w:pPr>
            <w:r>
              <w:t>432</w:t>
            </w:r>
          </w:p>
        </w:tc>
      </w:tr>
    </w:tbl>
    <w:p w:rsidR="00395E50" w:rsidRDefault="00395E50" w:rsidP="00222825"/>
    <w:p w:rsidR="00BE68D1" w:rsidRDefault="0054001D" w:rsidP="00222825">
      <w:r w:rsidRPr="00BE68D1">
        <w:rPr>
          <w:b/>
          <w:u w:val="single"/>
        </w:rPr>
        <w:t>Bài 2</w:t>
      </w:r>
      <w:r>
        <w:t>:</w:t>
      </w:r>
      <w:r w:rsidR="00BE68D1" w:rsidRPr="00BE68D1">
        <w:t xml:space="preserve"> </w:t>
      </w:r>
      <w:r w:rsidR="00BE68D1">
        <w:t>Nhập 1 xâu từ bàn phím, in ra màn hình số kí tự là chữ cái hoa, số kí tự là chữ cái thường.</w:t>
      </w:r>
    </w:p>
    <w:p w:rsidR="00A86759" w:rsidRDefault="00A86759" w:rsidP="00222825">
      <w:r>
        <w:t>Ví dụ:</w:t>
      </w:r>
    </w:p>
    <w:tbl>
      <w:tblPr>
        <w:tblStyle w:val="TableGrid"/>
        <w:tblW w:w="9445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5760"/>
      </w:tblGrid>
      <w:tr w:rsidR="008B0C79" w:rsidRPr="008B0C79" w:rsidTr="008B0C79">
        <w:trPr>
          <w:trHeight w:val="24"/>
        </w:trPr>
        <w:tc>
          <w:tcPr>
            <w:tcW w:w="3685" w:type="dxa"/>
            <w:shd w:val="clear" w:color="auto" w:fill="2F5496" w:themeFill="accent5" w:themeFillShade="BF"/>
            <w:vAlign w:val="center"/>
          </w:tcPr>
          <w:p w:rsidR="00E3434E" w:rsidRPr="008B0C79" w:rsidRDefault="008B0C79" w:rsidP="005C4132">
            <w:pPr>
              <w:jc w:val="center"/>
              <w:rPr>
                <w:b/>
                <w:color w:val="FFFFFF" w:themeColor="background1"/>
              </w:rPr>
            </w:pPr>
            <w:r w:rsidRPr="008B0C79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5760" w:type="dxa"/>
            <w:shd w:val="clear" w:color="auto" w:fill="2F5496" w:themeFill="accent5" w:themeFillShade="BF"/>
            <w:vAlign w:val="center"/>
          </w:tcPr>
          <w:p w:rsidR="00E3434E" w:rsidRPr="008B0C79" w:rsidRDefault="008B0C79" w:rsidP="005C4132">
            <w:pPr>
              <w:jc w:val="center"/>
              <w:rPr>
                <w:b/>
                <w:color w:val="FFFFFF" w:themeColor="background1"/>
              </w:rPr>
            </w:pPr>
            <w:r w:rsidRPr="008B0C79">
              <w:rPr>
                <w:b/>
                <w:color w:val="FFFFFF" w:themeColor="background1"/>
              </w:rPr>
              <w:t>OUTPUT</w:t>
            </w:r>
          </w:p>
        </w:tc>
      </w:tr>
      <w:tr w:rsidR="00E3434E" w:rsidTr="00DE22E1">
        <w:trPr>
          <w:trHeight w:val="30"/>
        </w:trPr>
        <w:tc>
          <w:tcPr>
            <w:tcW w:w="3685" w:type="dxa"/>
            <w:vAlign w:val="center"/>
          </w:tcPr>
          <w:p w:rsidR="00E3434E" w:rsidRDefault="00E3434E" w:rsidP="005C4132">
            <w:pPr>
              <w:jc w:val="center"/>
            </w:pPr>
            <w:r>
              <w:t>Xin chao tat ca Cac Ban</w:t>
            </w:r>
          </w:p>
        </w:tc>
        <w:tc>
          <w:tcPr>
            <w:tcW w:w="5760" w:type="dxa"/>
            <w:vAlign w:val="center"/>
          </w:tcPr>
          <w:p w:rsidR="00E3434E" w:rsidRDefault="00E3434E" w:rsidP="00E3434E">
            <w:pPr>
              <w:jc w:val="left"/>
            </w:pPr>
            <w:r>
              <w:t>So ki tu hoa: 3</w:t>
            </w:r>
            <w:r>
              <w:br/>
              <w:t>So ki tu thuong: 15</w:t>
            </w:r>
          </w:p>
        </w:tc>
      </w:tr>
    </w:tbl>
    <w:p w:rsidR="00E3434E" w:rsidRDefault="00E3434E" w:rsidP="00222825"/>
    <w:p w:rsidR="00BE68D1" w:rsidRDefault="00BE68D1" w:rsidP="00222825">
      <w:r w:rsidRPr="00BE68D1">
        <w:rPr>
          <w:b/>
          <w:u w:val="single"/>
        </w:rPr>
        <w:t>Bài 3</w:t>
      </w:r>
      <w:r>
        <w:t>: Viết chương trình tính tiền cước taxi, biết rằ</w:t>
      </w:r>
      <w:r w:rsidR="00222825">
        <w:t>ng</w:t>
      </w:r>
      <w:r>
        <w:t>:</w:t>
      </w:r>
    </w:p>
    <w:p w:rsidR="00BE68D1" w:rsidRDefault="00073EE6" w:rsidP="00222825">
      <w:pPr>
        <w:numPr>
          <w:ilvl w:val="0"/>
          <w:numId w:val="5"/>
        </w:numPr>
      </w:pPr>
      <w:r>
        <w:t>Giá mở cửa + k</w:t>
      </w:r>
      <w:r w:rsidR="00BE68D1">
        <w:t>m đầ</w:t>
      </w:r>
      <w:r w:rsidR="00AD7B07">
        <w:t>u tiên:</w:t>
      </w:r>
      <w:r w:rsidR="004D3AB3">
        <w:t xml:space="preserve"> 10.</w:t>
      </w:r>
      <w:r w:rsidR="00BE68D1">
        <w:t>000</w:t>
      </w:r>
      <w:r w:rsidR="00761427">
        <w:t xml:space="preserve"> VNĐ</w:t>
      </w:r>
      <w:r w:rsidR="00222825">
        <w:t>.</w:t>
      </w:r>
    </w:p>
    <w:p w:rsidR="00BE68D1" w:rsidRDefault="00BE68D1" w:rsidP="00222825">
      <w:pPr>
        <w:numPr>
          <w:ilvl w:val="0"/>
          <w:numId w:val="5"/>
        </w:numPr>
      </w:pPr>
      <w:r>
        <w:t>Mỗi 200m tiế</w:t>
      </w:r>
      <w:r w:rsidR="00C610EA">
        <w:t>p theo:</w:t>
      </w:r>
      <w:r w:rsidR="00572A8E">
        <w:t xml:space="preserve"> 1</w:t>
      </w:r>
      <w:r w:rsidR="00F8495F">
        <w:t>.5</w:t>
      </w:r>
      <w:r w:rsidR="00572A8E">
        <w:t>00 VNĐ</w:t>
      </w:r>
      <w:r w:rsidR="00222825">
        <w:t>.</w:t>
      </w:r>
    </w:p>
    <w:p w:rsidR="00BE68D1" w:rsidRDefault="00BE68D1" w:rsidP="00222825">
      <w:pPr>
        <w:numPr>
          <w:ilvl w:val="0"/>
          <w:numId w:val="5"/>
        </w:numPr>
      </w:pPr>
      <w:r>
        <w:t>Nếu lớ</w:t>
      </w:r>
      <w:r w:rsidR="001852F2">
        <w:t>n hơn 30k</w:t>
      </w:r>
      <w:r>
        <w:t>m thì mỗ</w:t>
      </w:r>
      <w:r w:rsidR="001852F2">
        <w:t>i k</w:t>
      </w:r>
      <w:r>
        <w:t>m thêm tính giá</w:t>
      </w:r>
      <w:r w:rsidR="001B6A21">
        <w:t>:</w:t>
      </w:r>
      <w:r w:rsidR="00D746DD">
        <w:t xml:space="preserve"> 8.</w:t>
      </w:r>
      <w:r w:rsidR="00A3260E">
        <w:t>000 VNĐ</w:t>
      </w:r>
      <w:r w:rsidR="00222825">
        <w:t>.</w:t>
      </w:r>
    </w:p>
    <w:p w:rsidR="00BE68D1" w:rsidRDefault="00BE68D1" w:rsidP="00222825">
      <w:pPr>
        <w:ind w:left="360"/>
      </w:pPr>
      <w:r>
        <w:t>Nhập vào số m đã đi từ bàn phím, in ra màn hình số tiền phải trả?</w:t>
      </w:r>
    </w:p>
    <w:p w:rsidR="001F1C68" w:rsidRDefault="001F1C68" w:rsidP="001F1C68">
      <w:r>
        <w:t>Ví dụ:</w:t>
      </w:r>
    </w:p>
    <w:tbl>
      <w:tblPr>
        <w:tblStyle w:val="TableGrid"/>
        <w:tblW w:w="9450" w:type="dxa"/>
        <w:tblInd w:w="-5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5760"/>
      </w:tblGrid>
      <w:tr w:rsidR="00986D29" w:rsidRPr="00986D29" w:rsidTr="00986D29">
        <w:trPr>
          <w:trHeight w:val="24"/>
        </w:trPr>
        <w:tc>
          <w:tcPr>
            <w:tcW w:w="3690" w:type="dxa"/>
            <w:shd w:val="clear" w:color="auto" w:fill="2F5496" w:themeFill="accent5" w:themeFillShade="BF"/>
            <w:vAlign w:val="center"/>
          </w:tcPr>
          <w:p w:rsidR="008A180D" w:rsidRPr="00986D29" w:rsidRDefault="00986D29" w:rsidP="005C413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INPUT (m</w:t>
            </w:r>
            <w:r w:rsidRPr="00986D29">
              <w:rPr>
                <w:b/>
                <w:color w:val="FFFFFF" w:themeColor="background1"/>
              </w:rPr>
              <w:t>)</w:t>
            </w:r>
          </w:p>
        </w:tc>
        <w:tc>
          <w:tcPr>
            <w:tcW w:w="5760" w:type="dxa"/>
            <w:shd w:val="clear" w:color="auto" w:fill="2F5496" w:themeFill="accent5" w:themeFillShade="BF"/>
            <w:vAlign w:val="center"/>
          </w:tcPr>
          <w:p w:rsidR="008A180D" w:rsidRPr="00986D29" w:rsidRDefault="00986D29" w:rsidP="005C4132">
            <w:pPr>
              <w:jc w:val="center"/>
              <w:rPr>
                <w:b/>
                <w:color w:val="FFFFFF" w:themeColor="background1"/>
              </w:rPr>
            </w:pPr>
            <w:r w:rsidRPr="00986D29">
              <w:rPr>
                <w:b/>
                <w:color w:val="FFFFFF" w:themeColor="background1"/>
              </w:rPr>
              <w:t>OUTPUT</w:t>
            </w:r>
          </w:p>
        </w:tc>
      </w:tr>
      <w:tr w:rsidR="008A180D" w:rsidTr="00DE22E1">
        <w:trPr>
          <w:trHeight w:val="24"/>
        </w:trPr>
        <w:tc>
          <w:tcPr>
            <w:tcW w:w="3690" w:type="dxa"/>
            <w:vAlign w:val="center"/>
          </w:tcPr>
          <w:p w:rsidR="008A180D" w:rsidRDefault="004D214F" w:rsidP="001B3044">
            <w:pPr>
              <w:jc w:val="center"/>
            </w:pPr>
            <w:r>
              <w:t>750</w:t>
            </w:r>
          </w:p>
        </w:tc>
        <w:tc>
          <w:tcPr>
            <w:tcW w:w="5760" w:type="dxa"/>
            <w:vAlign w:val="center"/>
          </w:tcPr>
          <w:p w:rsidR="008A180D" w:rsidRDefault="004D214F" w:rsidP="001B3044">
            <w:pPr>
              <w:jc w:val="center"/>
            </w:pPr>
            <w:r>
              <w:t>10.000</w:t>
            </w:r>
            <w:r w:rsidR="006C2EF7">
              <w:t xml:space="preserve"> VNĐ</w:t>
            </w:r>
          </w:p>
        </w:tc>
      </w:tr>
      <w:tr w:rsidR="001B3044" w:rsidTr="00DE22E1">
        <w:trPr>
          <w:trHeight w:val="24"/>
        </w:trPr>
        <w:tc>
          <w:tcPr>
            <w:tcW w:w="3690" w:type="dxa"/>
            <w:vAlign w:val="center"/>
          </w:tcPr>
          <w:p w:rsidR="001B3044" w:rsidRDefault="00D0715F" w:rsidP="005C4132">
            <w:pPr>
              <w:jc w:val="center"/>
            </w:pPr>
            <w:r>
              <w:t>1250</w:t>
            </w:r>
          </w:p>
        </w:tc>
        <w:tc>
          <w:tcPr>
            <w:tcW w:w="5760" w:type="dxa"/>
            <w:vAlign w:val="center"/>
          </w:tcPr>
          <w:p w:rsidR="001B3044" w:rsidRDefault="006D42E6" w:rsidP="005C4132">
            <w:pPr>
              <w:jc w:val="center"/>
            </w:pPr>
            <w:r>
              <w:t>11.875</w:t>
            </w:r>
            <w:r w:rsidR="00775A0C">
              <w:t xml:space="preserve"> VNĐ</w:t>
            </w:r>
          </w:p>
        </w:tc>
      </w:tr>
    </w:tbl>
    <w:p w:rsidR="008A180D" w:rsidRDefault="008A180D" w:rsidP="00222825">
      <w:pPr>
        <w:ind w:left="360"/>
      </w:pPr>
    </w:p>
    <w:p w:rsidR="00BE68D1" w:rsidRDefault="00BE68D1" w:rsidP="00222825">
      <w:r w:rsidRPr="00BE68D1">
        <w:rPr>
          <w:b/>
          <w:u w:val="single"/>
        </w:rPr>
        <w:t>Bài 4</w:t>
      </w:r>
      <w:r>
        <w:t>: Viết chương trình in ra màn hình tam giác cân đặc có độ cao h (h nhập từ bàn phím).</w:t>
      </w:r>
    </w:p>
    <w:p w:rsidR="00DE22E1" w:rsidRDefault="00DE22E1" w:rsidP="00222825">
      <w:r>
        <w:t>Ví dụ:</w:t>
      </w:r>
    </w:p>
    <w:tbl>
      <w:tblPr>
        <w:tblStyle w:val="TableGrid"/>
        <w:tblW w:w="9355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5670"/>
      </w:tblGrid>
      <w:tr w:rsidR="00E3434E" w:rsidTr="00E96A3D">
        <w:trPr>
          <w:trHeight w:val="24"/>
        </w:trPr>
        <w:tc>
          <w:tcPr>
            <w:tcW w:w="3685" w:type="dxa"/>
            <w:shd w:val="clear" w:color="auto" w:fill="2F5496" w:themeFill="accent5" w:themeFillShade="BF"/>
            <w:vAlign w:val="center"/>
          </w:tcPr>
          <w:p w:rsidR="00E3434E" w:rsidRPr="00986D29" w:rsidRDefault="00986D29" w:rsidP="005C4132">
            <w:pPr>
              <w:jc w:val="center"/>
              <w:rPr>
                <w:b/>
                <w:color w:val="FFFFFF" w:themeColor="background1"/>
              </w:rPr>
            </w:pPr>
            <w:r w:rsidRPr="00986D29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5670" w:type="dxa"/>
            <w:shd w:val="clear" w:color="auto" w:fill="2F5496" w:themeFill="accent5" w:themeFillShade="BF"/>
            <w:vAlign w:val="center"/>
          </w:tcPr>
          <w:p w:rsidR="00E3434E" w:rsidRPr="00986D29" w:rsidRDefault="00986D29" w:rsidP="005C4132">
            <w:pPr>
              <w:jc w:val="center"/>
              <w:rPr>
                <w:b/>
                <w:color w:val="FFFFFF" w:themeColor="background1"/>
              </w:rPr>
            </w:pPr>
            <w:r w:rsidRPr="00986D29">
              <w:rPr>
                <w:b/>
                <w:color w:val="FFFFFF" w:themeColor="background1"/>
              </w:rPr>
              <w:t>OUTPUT</w:t>
            </w:r>
          </w:p>
        </w:tc>
      </w:tr>
      <w:tr w:rsidR="00E3434E" w:rsidTr="00E96A3D">
        <w:trPr>
          <w:trHeight w:val="30"/>
        </w:trPr>
        <w:tc>
          <w:tcPr>
            <w:tcW w:w="3685" w:type="dxa"/>
            <w:vAlign w:val="center"/>
          </w:tcPr>
          <w:p w:rsidR="00E3434E" w:rsidRDefault="00E3434E" w:rsidP="00E3434E">
            <w:pPr>
              <w:jc w:val="center"/>
            </w:pPr>
            <w:r>
              <w:t>4</w:t>
            </w:r>
          </w:p>
        </w:tc>
        <w:tc>
          <w:tcPr>
            <w:tcW w:w="5670" w:type="dxa"/>
            <w:vAlign w:val="center"/>
          </w:tcPr>
          <w:p w:rsidR="00E3434E" w:rsidRDefault="00E3434E" w:rsidP="00E3434E">
            <w:pPr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DE22E1">
              <w:t xml:space="preserve">   </w:t>
            </w:r>
            <w:r>
              <w:t>*</w:t>
            </w:r>
          </w:p>
          <w:p w:rsidR="00E3434E" w:rsidRDefault="00E3434E" w:rsidP="00E3434E">
            <w:pPr>
              <w:ind w:left="360"/>
            </w:pPr>
            <w:r>
              <w:tab/>
            </w:r>
            <w:r>
              <w:tab/>
            </w:r>
            <w:r>
              <w:tab/>
            </w:r>
            <w:r w:rsidR="00DE22E1">
              <w:t xml:space="preserve">   </w:t>
            </w:r>
            <w:r>
              <w:t>*</w:t>
            </w:r>
            <w:r>
              <w:tab/>
            </w:r>
            <w:r w:rsidR="00DE22E1">
              <w:t xml:space="preserve">   </w:t>
            </w:r>
            <w:r>
              <w:t>*</w:t>
            </w:r>
            <w:r>
              <w:tab/>
            </w:r>
            <w:r w:rsidR="00DE22E1">
              <w:t xml:space="preserve">   </w:t>
            </w:r>
            <w:r>
              <w:t>*</w:t>
            </w:r>
          </w:p>
          <w:p w:rsidR="00E3434E" w:rsidRDefault="00E3434E" w:rsidP="00E3434E">
            <w:pPr>
              <w:ind w:left="360"/>
            </w:pPr>
            <w:r>
              <w:tab/>
            </w:r>
            <w:r>
              <w:tab/>
            </w:r>
            <w:r w:rsidR="00DE22E1">
              <w:t xml:space="preserve">  </w:t>
            </w:r>
            <w:r>
              <w:t>*</w:t>
            </w:r>
            <w:r>
              <w:tab/>
            </w:r>
            <w:r w:rsidR="00DE22E1">
              <w:t xml:space="preserve">   </w:t>
            </w:r>
            <w:r>
              <w:t>*</w:t>
            </w:r>
            <w:r>
              <w:tab/>
            </w:r>
            <w:r w:rsidR="00DE22E1">
              <w:t xml:space="preserve">   </w:t>
            </w:r>
            <w:r>
              <w:t>*</w:t>
            </w:r>
            <w:r>
              <w:tab/>
            </w:r>
            <w:r w:rsidR="00DE22E1">
              <w:t xml:space="preserve">   </w:t>
            </w:r>
            <w:r>
              <w:t>*</w:t>
            </w:r>
            <w:r>
              <w:tab/>
            </w:r>
            <w:r w:rsidR="00DE22E1">
              <w:t xml:space="preserve">   </w:t>
            </w:r>
            <w:r>
              <w:t>*</w:t>
            </w:r>
            <w:r>
              <w:tab/>
            </w:r>
          </w:p>
          <w:p w:rsidR="00E3434E" w:rsidRDefault="00E3434E" w:rsidP="00E3434E">
            <w:pPr>
              <w:jc w:val="center"/>
            </w:pPr>
            <w:r>
              <w:tab/>
              <w:t>*</w:t>
            </w:r>
            <w:r>
              <w:tab/>
              <w:t>*</w:t>
            </w:r>
            <w:r>
              <w:tab/>
              <w:t>*</w:t>
            </w:r>
            <w:r>
              <w:tab/>
              <w:t>*</w:t>
            </w:r>
            <w:r>
              <w:tab/>
              <w:t>*</w:t>
            </w:r>
            <w:r>
              <w:tab/>
              <w:t>*</w:t>
            </w:r>
            <w:r>
              <w:tab/>
              <w:t>*</w:t>
            </w:r>
          </w:p>
        </w:tc>
      </w:tr>
    </w:tbl>
    <w:p w:rsidR="001B3044" w:rsidRDefault="001B3044" w:rsidP="001B3044">
      <w:pPr>
        <w:spacing w:before="0" w:line="240" w:lineRule="auto"/>
      </w:pPr>
    </w:p>
    <w:p w:rsidR="001B3044" w:rsidRDefault="001B3044" w:rsidP="001B3044">
      <w:pPr>
        <w:spacing w:before="0" w:line="240" w:lineRule="auto"/>
      </w:pPr>
      <w:r w:rsidRPr="001B3044">
        <w:rPr>
          <w:b/>
          <w:u w:val="single"/>
        </w:rPr>
        <w:t>Bài 5</w:t>
      </w:r>
      <w:r>
        <w:t>: Viết chương trình nhậ</w:t>
      </w:r>
      <w:r w:rsidR="006A1BBB">
        <w:t>p vào</w:t>
      </w:r>
      <w:r>
        <w:t>: ngày, tháng, năm (từ bàn phím). Kiểm tra xem ngày tháng năm đó có hợp lệ hay không, nếu không – in ra màn hình “Không hợp lệ”, nếu có – cho biết năm đó có phải năm nhuậ</w:t>
      </w:r>
      <w:r w:rsidR="00340ADD">
        <w:t>n hay không</w:t>
      </w:r>
      <w:r>
        <w:t>?</w:t>
      </w:r>
    </w:p>
    <w:p w:rsidR="00C409C8" w:rsidRDefault="00C409C8" w:rsidP="001B3044">
      <w:pPr>
        <w:spacing w:before="0" w:line="240" w:lineRule="auto"/>
      </w:pPr>
      <w:r>
        <w:t>Ví dụ:</w:t>
      </w:r>
    </w:p>
    <w:tbl>
      <w:tblPr>
        <w:tblStyle w:val="TableGrid"/>
        <w:tblW w:w="9445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3775"/>
        <w:gridCol w:w="5670"/>
      </w:tblGrid>
      <w:tr w:rsidR="00986D29" w:rsidRPr="00986D29" w:rsidTr="00E96A3D">
        <w:trPr>
          <w:trHeight w:val="174"/>
        </w:trPr>
        <w:tc>
          <w:tcPr>
            <w:tcW w:w="3775" w:type="dxa"/>
            <w:shd w:val="clear" w:color="auto" w:fill="2F5496" w:themeFill="accent5" w:themeFillShade="BF"/>
            <w:vAlign w:val="center"/>
          </w:tcPr>
          <w:p w:rsidR="001B3044" w:rsidRPr="00986D29" w:rsidRDefault="00986D29" w:rsidP="005C4132">
            <w:pPr>
              <w:jc w:val="center"/>
              <w:rPr>
                <w:b/>
                <w:color w:val="FFFFFF" w:themeColor="background1"/>
              </w:rPr>
            </w:pPr>
            <w:r w:rsidRPr="00986D29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5670" w:type="dxa"/>
            <w:shd w:val="clear" w:color="auto" w:fill="2F5496" w:themeFill="accent5" w:themeFillShade="BF"/>
            <w:vAlign w:val="center"/>
          </w:tcPr>
          <w:p w:rsidR="001B3044" w:rsidRPr="00986D29" w:rsidRDefault="00986D29" w:rsidP="005C4132">
            <w:pPr>
              <w:jc w:val="center"/>
              <w:rPr>
                <w:b/>
                <w:color w:val="FFFFFF" w:themeColor="background1"/>
              </w:rPr>
            </w:pPr>
            <w:r w:rsidRPr="00986D29">
              <w:rPr>
                <w:b/>
                <w:color w:val="FFFFFF" w:themeColor="background1"/>
              </w:rPr>
              <w:t>OUTPUT</w:t>
            </w:r>
          </w:p>
        </w:tc>
      </w:tr>
      <w:tr w:rsidR="001B3044" w:rsidTr="00E96A3D">
        <w:trPr>
          <w:trHeight w:val="24"/>
        </w:trPr>
        <w:tc>
          <w:tcPr>
            <w:tcW w:w="3775" w:type="dxa"/>
            <w:vAlign w:val="center"/>
          </w:tcPr>
          <w:p w:rsidR="001B3044" w:rsidRDefault="001B3044" w:rsidP="001B3044">
            <w:pPr>
              <w:jc w:val="left"/>
            </w:pPr>
            <w:r>
              <w:t>Ngay: 12</w:t>
            </w:r>
          </w:p>
          <w:p w:rsidR="001B3044" w:rsidRDefault="001B3044" w:rsidP="001B3044">
            <w:pPr>
              <w:jc w:val="left"/>
            </w:pPr>
            <w:r>
              <w:t>Thang: 4</w:t>
            </w:r>
          </w:p>
          <w:p w:rsidR="001B3044" w:rsidRDefault="001B3044" w:rsidP="001B3044">
            <w:pPr>
              <w:jc w:val="left"/>
            </w:pPr>
            <w:r>
              <w:t>Nam: 3012</w:t>
            </w:r>
          </w:p>
        </w:tc>
        <w:tc>
          <w:tcPr>
            <w:tcW w:w="5670" w:type="dxa"/>
            <w:vAlign w:val="center"/>
          </w:tcPr>
          <w:p w:rsidR="001B3044" w:rsidRDefault="001B3044" w:rsidP="001B3044">
            <w:pPr>
              <w:ind w:left="360"/>
              <w:jc w:val="left"/>
            </w:pPr>
            <w:r>
              <w:t>Nam nhuan</w:t>
            </w:r>
          </w:p>
          <w:p w:rsidR="001B3044" w:rsidRDefault="001B3044" w:rsidP="001B3044">
            <w:pPr>
              <w:jc w:val="left"/>
            </w:pPr>
          </w:p>
        </w:tc>
      </w:tr>
      <w:tr w:rsidR="001B3044" w:rsidTr="00E96A3D">
        <w:trPr>
          <w:trHeight w:val="24"/>
        </w:trPr>
        <w:tc>
          <w:tcPr>
            <w:tcW w:w="3775" w:type="dxa"/>
            <w:vAlign w:val="center"/>
          </w:tcPr>
          <w:p w:rsidR="001B3044" w:rsidRDefault="001B3044" w:rsidP="001B3044">
            <w:pPr>
              <w:jc w:val="left"/>
            </w:pPr>
            <w:r>
              <w:t>Ngay: 15</w:t>
            </w:r>
          </w:p>
          <w:p w:rsidR="001B3044" w:rsidRDefault="001B3044" w:rsidP="001B3044">
            <w:pPr>
              <w:jc w:val="left"/>
            </w:pPr>
            <w:r>
              <w:t>Thang: 15</w:t>
            </w:r>
          </w:p>
          <w:p w:rsidR="001B3044" w:rsidRDefault="001B3044" w:rsidP="001B3044">
            <w:pPr>
              <w:jc w:val="left"/>
            </w:pPr>
            <w:r>
              <w:lastRenderedPageBreak/>
              <w:t>Nam: 3015</w:t>
            </w:r>
          </w:p>
        </w:tc>
        <w:tc>
          <w:tcPr>
            <w:tcW w:w="5670" w:type="dxa"/>
            <w:vAlign w:val="center"/>
          </w:tcPr>
          <w:p w:rsidR="001B3044" w:rsidRDefault="001B3044" w:rsidP="001B3044">
            <w:pPr>
              <w:ind w:left="360"/>
            </w:pPr>
            <w:r>
              <w:lastRenderedPageBreak/>
              <w:t>Khong hop le</w:t>
            </w:r>
          </w:p>
        </w:tc>
      </w:tr>
    </w:tbl>
    <w:p w:rsidR="00BE68D1" w:rsidRDefault="00BE68D1" w:rsidP="00E3434E"/>
    <w:p w:rsidR="006A08BD" w:rsidRDefault="00965165" w:rsidP="00222825">
      <w:r>
        <w:rPr>
          <w:b/>
          <w:u w:val="single"/>
        </w:rPr>
        <w:t>Bài 6</w:t>
      </w:r>
      <w:r w:rsidR="00BE68D1">
        <w:t>: Viết chương trình chuẩ</w:t>
      </w:r>
      <w:r w:rsidR="00FA07A3">
        <w:t>n hóa xâu</w:t>
      </w:r>
      <w:r w:rsidR="00BE68D1">
        <w:t>: đầu vào là 1 xâu kí tự (nhập từ bàn phím), in ra màn hình xâu đã chuẩn hóa (đầu và cuối xâu không tồn tại dấu cách, trong xâu không có 2 dấu cách đặt cạnh nhau</w:t>
      </w:r>
      <w:r w:rsidR="00646ED2">
        <w:t>, trước dấu phẩy hoặc dấu chấm không có dấu cách, sau dấu chấm, dấu phẩy phải có 1 dấu cách</w:t>
      </w:r>
      <w:r w:rsidR="00BD0F3F">
        <w:t>, không được phép tồn tại hai dấu phẩy, dấu chấm liền nhau</w:t>
      </w:r>
      <w:r w:rsidR="00BE68D1">
        <w:t>).</w:t>
      </w:r>
    </w:p>
    <w:p w:rsidR="007F45CA" w:rsidRDefault="007F45CA" w:rsidP="00222825">
      <w:r>
        <w:t>Ví dụ:</w:t>
      </w:r>
    </w:p>
    <w:tbl>
      <w:tblPr>
        <w:tblStyle w:val="TableGrid"/>
        <w:tblW w:w="9450" w:type="dxa"/>
        <w:tblInd w:w="-5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3780"/>
        <w:gridCol w:w="5670"/>
      </w:tblGrid>
      <w:tr w:rsidR="0099354E" w:rsidRPr="0099354E" w:rsidTr="00E96A3D">
        <w:trPr>
          <w:trHeight w:val="24"/>
        </w:trPr>
        <w:tc>
          <w:tcPr>
            <w:tcW w:w="3780" w:type="dxa"/>
            <w:shd w:val="clear" w:color="auto" w:fill="2F5496" w:themeFill="accent5" w:themeFillShade="BF"/>
            <w:vAlign w:val="center"/>
          </w:tcPr>
          <w:p w:rsidR="00BF631D" w:rsidRPr="0099354E" w:rsidRDefault="0099354E" w:rsidP="005C4132">
            <w:pPr>
              <w:jc w:val="center"/>
              <w:rPr>
                <w:b/>
                <w:color w:val="FFFFFF" w:themeColor="background1"/>
              </w:rPr>
            </w:pPr>
            <w:r w:rsidRPr="0099354E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5670" w:type="dxa"/>
            <w:shd w:val="clear" w:color="auto" w:fill="2F5496" w:themeFill="accent5" w:themeFillShade="BF"/>
            <w:vAlign w:val="center"/>
          </w:tcPr>
          <w:p w:rsidR="00BF631D" w:rsidRPr="0099354E" w:rsidRDefault="0099354E" w:rsidP="005C4132">
            <w:pPr>
              <w:jc w:val="center"/>
              <w:rPr>
                <w:b/>
                <w:color w:val="FFFFFF" w:themeColor="background1"/>
              </w:rPr>
            </w:pPr>
            <w:r w:rsidRPr="0099354E">
              <w:rPr>
                <w:b/>
                <w:color w:val="FFFFFF" w:themeColor="background1"/>
              </w:rPr>
              <w:t>OUTPUT</w:t>
            </w:r>
          </w:p>
        </w:tc>
      </w:tr>
      <w:tr w:rsidR="00BF631D" w:rsidTr="00E96A3D">
        <w:trPr>
          <w:trHeight w:val="24"/>
        </w:trPr>
        <w:tc>
          <w:tcPr>
            <w:tcW w:w="3780" w:type="dxa"/>
            <w:vAlign w:val="center"/>
          </w:tcPr>
          <w:p w:rsidR="00BF631D" w:rsidRDefault="00BF631D" w:rsidP="000C72EB">
            <w:pPr>
              <w:jc w:val="center"/>
            </w:pPr>
            <w:r>
              <w:t>“   Xin    chao</w:t>
            </w:r>
            <w:r w:rsidR="000C72EB">
              <w:t xml:space="preserve"> tat cac  ban,minh la An</w:t>
            </w:r>
            <w:r>
              <w:t xml:space="preserve"> “</w:t>
            </w:r>
          </w:p>
        </w:tc>
        <w:tc>
          <w:tcPr>
            <w:tcW w:w="5670" w:type="dxa"/>
            <w:vAlign w:val="center"/>
          </w:tcPr>
          <w:p w:rsidR="00BF631D" w:rsidRDefault="00BF631D" w:rsidP="005C4132">
            <w:pPr>
              <w:jc w:val="center"/>
            </w:pPr>
            <w:r>
              <w:t>“Xin chao tat ca cac ban</w:t>
            </w:r>
            <w:r w:rsidR="000C72EB">
              <w:t>, minh la an</w:t>
            </w:r>
            <w:r>
              <w:t>”</w:t>
            </w:r>
          </w:p>
        </w:tc>
      </w:tr>
    </w:tbl>
    <w:p w:rsidR="008A180D" w:rsidRDefault="008A180D" w:rsidP="00222825"/>
    <w:p w:rsidR="0054001D" w:rsidRDefault="00965165" w:rsidP="00222825">
      <w:r>
        <w:rPr>
          <w:b/>
          <w:u w:val="single"/>
        </w:rPr>
        <w:t>Bài 7</w:t>
      </w:r>
      <w:r w:rsidR="00222825">
        <w:t>: Viết 2 hàm tìm UCLN và BCNN của 2 số nguyên dương.</w:t>
      </w:r>
    </w:p>
    <w:p w:rsidR="0009094E" w:rsidRDefault="0009094E" w:rsidP="00222825">
      <w:r>
        <w:t>Ví dụ:</w:t>
      </w:r>
    </w:p>
    <w:tbl>
      <w:tblPr>
        <w:tblStyle w:val="TableGrid"/>
        <w:tblW w:w="9450" w:type="dxa"/>
        <w:tblInd w:w="-5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3780"/>
        <w:gridCol w:w="5670"/>
      </w:tblGrid>
      <w:tr w:rsidR="0099354E" w:rsidRPr="0099354E" w:rsidTr="00E96A3D">
        <w:trPr>
          <w:trHeight w:val="24"/>
        </w:trPr>
        <w:tc>
          <w:tcPr>
            <w:tcW w:w="3780" w:type="dxa"/>
            <w:shd w:val="clear" w:color="auto" w:fill="2F5496" w:themeFill="accent5" w:themeFillShade="BF"/>
            <w:vAlign w:val="center"/>
          </w:tcPr>
          <w:p w:rsidR="008A180D" w:rsidRPr="0099354E" w:rsidRDefault="0099354E" w:rsidP="005C4132">
            <w:pPr>
              <w:jc w:val="center"/>
              <w:rPr>
                <w:b/>
                <w:color w:val="FFFFFF" w:themeColor="background1"/>
              </w:rPr>
            </w:pPr>
            <w:r w:rsidRPr="0099354E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5670" w:type="dxa"/>
            <w:shd w:val="clear" w:color="auto" w:fill="2F5496" w:themeFill="accent5" w:themeFillShade="BF"/>
            <w:vAlign w:val="center"/>
          </w:tcPr>
          <w:p w:rsidR="008A180D" w:rsidRPr="0099354E" w:rsidRDefault="0099354E" w:rsidP="005C4132">
            <w:pPr>
              <w:jc w:val="center"/>
              <w:rPr>
                <w:b/>
                <w:color w:val="FFFFFF" w:themeColor="background1"/>
              </w:rPr>
            </w:pPr>
            <w:r w:rsidRPr="0099354E">
              <w:rPr>
                <w:b/>
                <w:color w:val="FFFFFF" w:themeColor="background1"/>
              </w:rPr>
              <w:t>OUTPUT</w:t>
            </w:r>
          </w:p>
        </w:tc>
      </w:tr>
      <w:tr w:rsidR="008A180D" w:rsidTr="00E96A3D">
        <w:trPr>
          <w:trHeight w:val="24"/>
        </w:trPr>
        <w:tc>
          <w:tcPr>
            <w:tcW w:w="3780" w:type="dxa"/>
            <w:vAlign w:val="center"/>
          </w:tcPr>
          <w:p w:rsidR="008A180D" w:rsidRDefault="008A180D" w:rsidP="008A180D">
            <w:pPr>
              <w:jc w:val="center"/>
            </w:pPr>
            <w:r>
              <w:t>9 12</w:t>
            </w:r>
          </w:p>
        </w:tc>
        <w:tc>
          <w:tcPr>
            <w:tcW w:w="5670" w:type="dxa"/>
            <w:vAlign w:val="center"/>
          </w:tcPr>
          <w:p w:rsidR="008A180D" w:rsidRDefault="008A180D" w:rsidP="005C4132">
            <w:pPr>
              <w:jc w:val="center"/>
            </w:pPr>
            <w:r>
              <w:t>UCLN: 3</w:t>
            </w:r>
          </w:p>
          <w:p w:rsidR="008A180D" w:rsidRDefault="008A180D" w:rsidP="005C4132">
            <w:pPr>
              <w:jc w:val="center"/>
            </w:pPr>
            <w:r>
              <w:t>BCNN: 36</w:t>
            </w:r>
          </w:p>
        </w:tc>
      </w:tr>
    </w:tbl>
    <w:p w:rsidR="00395E50" w:rsidRDefault="00395E50" w:rsidP="00395E50"/>
    <w:p w:rsidR="00395E50" w:rsidRDefault="00965165" w:rsidP="00395E50">
      <w:r>
        <w:rPr>
          <w:b/>
          <w:u w:val="single"/>
        </w:rPr>
        <w:t>Bài 8:</w:t>
      </w:r>
      <w:r w:rsidR="00395E50">
        <w:t xml:space="preserve"> </w:t>
      </w:r>
      <w:r w:rsidR="00395E50" w:rsidRPr="006138CE">
        <w:t>Viết chương trình đảo xâu. Đầu vào là 1 xâu kí tự bất kì (nhập từ bàn phím), in ra màn hình xâu đã đảo.</w:t>
      </w:r>
    </w:p>
    <w:tbl>
      <w:tblPr>
        <w:tblStyle w:val="TableGrid"/>
        <w:tblW w:w="9450" w:type="dxa"/>
        <w:tblInd w:w="-5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3780"/>
        <w:gridCol w:w="5670"/>
      </w:tblGrid>
      <w:tr w:rsidR="0099354E" w:rsidRPr="0099354E" w:rsidTr="00E96A3D">
        <w:trPr>
          <w:trHeight w:val="24"/>
        </w:trPr>
        <w:tc>
          <w:tcPr>
            <w:tcW w:w="3780" w:type="dxa"/>
            <w:shd w:val="clear" w:color="auto" w:fill="2F5496" w:themeFill="accent5" w:themeFillShade="BF"/>
            <w:vAlign w:val="center"/>
          </w:tcPr>
          <w:p w:rsidR="00483CDD" w:rsidRPr="0099354E" w:rsidRDefault="0099354E" w:rsidP="005C4132">
            <w:pPr>
              <w:jc w:val="center"/>
              <w:rPr>
                <w:b/>
                <w:color w:val="FFFFFF" w:themeColor="background1"/>
              </w:rPr>
            </w:pPr>
            <w:r w:rsidRPr="0099354E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5670" w:type="dxa"/>
            <w:shd w:val="clear" w:color="auto" w:fill="2F5496" w:themeFill="accent5" w:themeFillShade="BF"/>
            <w:vAlign w:val="center"/>
          </w:tcPr>
          <w:p w:rsidR="00483CDD" w:rsidRPr="0099354E" w:rsidRDefault="0099354E" w:rsidP="005C4132">
            <w:pPr>
              <w:jc w:val="center"/>
              <w:rPr>
                <w:b/>
                <w:color w:val="FFFFFF" w:themeColor="background1"/>
              </w:rPr>
            </w:pPr>
            <w:r w:rsidRPr="0099354E">
              <w:rPr>
                <w:b/>
                <w:color w:val="FFFFFF" w:themeColor="background1"/>
              </w:rPr>
              <w:t>OUTPUT</w:t>
            </w:r>
          </w:p>
        </w:tc>
      </w:tr>
      <w:tr w:rsidR="00483CDD" w:rsidTr="00E96A3D">
        <w:trPr>
          <w:trHeight w:val="24"/>
        </w:trPr>
        <w:tc>
          <w:tcPr>
            <w:tcW w:w="3780" w:type="dxa"/>
            <w:vAlign w:val="center"/>
          </w:tcPr>
          <w:p w:rsidR="00483CDD" w:rsidRDefault="00483CDD" w:rsidP="005C4132">
            <w:pPr>
              <w:jc w:val="center"/>
            </w:pPr>
            <w:r>
              <w:t>“HvKTQS”</w:t>
            </w:r>
          </w:p>
        </w:tc>
        <w:tc>
          <w:tcPr>
            <w:tcW w:w="5670" w:type="dxa"/>
            <w:vAlign w:val="center"/>
          </w:tcPr>
          <w:p w:rsidR="00483CDD" w:rsidRDefault="00483CDD" w:rsidP="005C4132">
            <w:pPr>
              <w:jc w:val="center"/>
            </w:pPr>
            <w:r>
              <w:t>”SQTKvH”</w:t>
            </w:r>
          </w:p>
        </w:tc>
      </w:tr>
    </w:tbl>
    <w:p w:rsidR="00395E50" w:rsidRPr="00BF011E" w:rsidRDefault="00395E50" w:rsidP="00222825"/>
    <w:p w:rsidR="00BF011E" w:rsidRDefault="00BF011E" w:rsidP="00222825">
      <w:pPr>
        <w:pStyle w:val="Heading1"/>
        <w:spacing w:line="276" w:lineRule="auto"/>
      </w:pPr>
      <w:r>
        <w:t>Tài liệu</w:t>
      </w:r>
    </w:p>
    <w:p w:rsidR="00BF011E" w:rsidRDefault="00BF011E" w:rsidP="00222825">
      <w:pPr>
        <w:pStyle w:val="ListParagraph"/>
        <w:numPr>
          <w:ilvl w:val="0"/>
          <w:numId w:val="3"/>
        </w:numPr>
      </w:pPr>
      <w:r>
        <w:t>Các tài liệu về ngôn ngữ lập trình C</w:t>
      </w:r>
      <w:r w:rsidR="001E155B">
        <w:t>.</w:t>
      </w:r>
    </w:p>
    <w:p w:rsidR="001E155B" w:rsidRDefault="001E155B" w:rsidP="00222825">
      <w:pPr>
        <w:pStyle w:val="ListParagraph"/>
        <w:numPr>
          <w:ilvl w:val="0"/>
          <w:numId w:val="3"/>
        </w:numPr>
      </w:pPr>
      <w:r>
        <w:t>Cấu trúc dữ liệu và giải thuật – Lê Minh Hoàng.</w:t>
      </w:r>
    </w:p>
    <w:p w:rsidR="00BF011E" w:rsidRDefault="00BF011E" w:rsidP="00222825">
      <w:pPr>
        <w:pStyle w:val="ListParagraph"/>
        <w:numPr>
          <w:ilvl w:val="0"/>
          <w:numId w:val="3"/>
        </w:numPr>
      </w:pPr>
      <w:r>
        <w:t>Google</w:t>
      </w:r>
      <w:r w:rsidR="001E155B">
        <w:t>.</w:t>
      </w:r>
    </w:p>
    <w:p w:rsidR="00BF011E" w:rsidRPr="00BF011E" w:rsidRDefault="00BF011E" w:rsidP="00222825">
      <w:pPr>
        <w:pStyle w:val="Heading1"/>
        <w:spacing w:line="276" w:lineRule="auto"/>
      </w:pPr>
      <w:r>
        <w:lastRenderedPageBreak/>
        <w:t>Về việc nộp bài</w:t>
      </w:r>
    </w:p>
    <w:p w:rsidR="00BF011E" w:rsidRDefault="00BF011E" w:rsidP="00222825">
      <w:pPr>
        <w:pStyle w:val="ListParagraph"/>
        <w:numPr>
          <w:ilvl w:val="0"/>
          <w:numId w:val="2"/>
        </w:numPr>
      </w:pPr>
      <w:r>
        <w:t>Hạn nộ</w:t>
      </w:r>
      <w:r w:rsidR="00C21359">
        <w:t>p: T</w:t>
      </w:r>
      <w:r>
        <w:t>rướ</w:t>
      </w:r>
      <w:r w:rsidR="00D56243">
        <w:t xml:space="preserve">c </w:t>
      </w:r>
      <w:r w:rsidR="00C21359">
        <w:t xml:space="preserve">24h00’ </w:t>
      </w:r>
      <w:r w:rsidR="006D1161">
        <w:t>ngày 03/06/2018</w:t>
      </w:r>
      <w:r>
        <w:t>.</w:t>
      </w:r>
    </w:p>
    <w:p w:rsidR="00BF011E" w:rsidRDefault="00BF011E" w:rsidP="00222825">
      <w:pPr>
        <w:pStyle w:val="ListParagraph"/>
        <w:numPr>
          <w:ilvl w:val="0"/>
          <w:numId w:val="2"/>
        </w:numPr>
      </w:pPr>
      <w:r>
        <w:t>Bài nộp phải đượ</w:t>
      </w:r>
      <w:r w:rsidR="006D1161">
        <w:t>c chia thành</w:t>
      </w:r>
      <w:r>
        <w:t xml:space="preserve"> </w:t>
      </w:r>
      <w:r w:rsidR="006D1161">
        <w:t>0</w:t>
      </w:r>
      <w:r>
        <w:t xml:space="preserve">3 folder bên trong: </w:t>
      </w:r>
    </w:p>
    <w:p w:rsidR="00BF011E" w:rsidRDefault="006D1161" w:rsidP="00222825">
      <w:pPr>
        <w:pStyle w:val="ListParagraph"/>
        <w:numPr>
          <w:ilvl w:val="1"/>
          <w:numId w:val="2"/>
        </w:numPr>
      </w:pPr>
      <w:r>
        <w:t>e</w:t>
      </w:r>
      <w:r w:rsidR="00BF011E">
        <w:t>xe: Chứa file chạy</w:t>
      </w:r>
      <w:r w:rsidR="00F73A68">
        <w:t>.</w:t>
      </w:r>
    </w:p>
    <w:p w:rsidR="00BF011E" w:rsidRDefault="006D1161" w:rsidP="00222825">
      <w:pPr>
        <w:pStyle w:val="ListParagraph"/>
        <w:numPr>
          <w:ilvl w:val="1"/>
          <w:numId w:val="2"/>
        </w:numPr>
      </w:pPr>
      <w:r>
        <w:t>s</w:t>
      </w:r>
      <w:r w:rsidR="00BF011E">
        <w:t>rc: Chứa mã nguồn. Yêu cầu xóa hết các file debug trước khi gửi.</w:t>
      </w:r>
    </w:p>
    <w:p w:rsidR="002B19A1" w:rsidRPr="00442F71" w:rsidRDefault="006D1161" w:rsidP="00222825">
      <w:pPr>
        <w:pStyle w:val="ListParagraph"/>
        <w:numPr>
          <w:ilvl w:val="1"/>
          <w:numId w:val="2"/>
        </w:numPr>
        <w:rPr>
          <w:b/>
        </w:rPr>
      </w:pPr>
      <w:r>
        <w:t>d</w:t>
      </w:r>
      <w:r w:rsidR="00BF011E">
        <w:t>oc:</w:t>
      </w:r>
      <w:r>
        <w:t xml:space="preserve"> H</w:t>
      </w:r>
      <w:r w:rsidR="008945AA">
        <w:t>ướng dẫn sử dụng</w:t>
      </w:r>
      <w:r w:rsidR="00C67612">
        <w:t xml:space="preserve"> (README.txt)</w:t>
      </w:r>
      <w:r w:rsidR="008945AA">
        <w:t>.</w:t>
      </w:r>
    </w:p>
    <w:p w:rsidR="00442F71" w:rsidRPr="0091102F" w:rsidRDefault="0091102F" w:rsidP="0091102F">
      <w:pPr>
        <w:pStyle w:val="ListParagraph"/>
        <w:numPr>
          <w:ilvl w:val="0"/>
          <w:numId w:val="2"/>
        </w:numPr>
        <w:rPr>
          <w:b/>
        </w:rPr>
      </w:pPr>
      <w:r>
        <w:t>Tạo project trên Github và gửi link cho người hướng dẫn</w:t>
      </w:r>
      <w:r w:rsidR="00442F71">
        <w:t>:</w:t>
      </w:r>
    </w:p>
    <w:sectPr w:rsidR="00442F71" w:rsidRPr="009110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AEF" w:rsidRDefault="00CE1AEF" w:rsidP="002B19A1">
      <w:pPr>
        <w:spacing w:after="0" w:line="240" w:lineRule="auto"/>
      </w:pPr>
      <w:r>
        <w:separator/>
      </w:r>
    </w:p>
  </w:endnote>
  <w:endnote w:type="continuationSeparator" w:id="0">
    <w:p w:rsidR="00CE1AEF" w:rsidRDefault="00CE1AEF" w:rsidP="002B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78F" w:rsidRDefault="00A65B2F" w:rsidP="0048678F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4"/>
        <w:szCs w:val="24"/>
      </w:rPr>
    </w:pPr>
    <w:r w:rsidRPr="00CC4311">
      <w:rPr>
        <w:rFonts w:eastAsiaTheme="majorEastAsia" w:cs="Times New Roman"/>
        <w:sz w:val="24"/>
        <w:szCs w:val="24"/>
      </w:rPr>
      <w:t>Công ty Cổ phầ</w:t>
    </w:r>
    <w:r>
      <w:rPr>
        <w:rFonts w:eastAsiaTheme="majorEastAsia" w:cs="Times New Roman"/>
        <w:sz w:val="24"/>
        <w:szCs w:val="24"/>
      </w:rPr>
      <w:t>n 1LINK</w:t>
    </w:r>
    <w:r w:rsidRPr="00CC4311">
      <w:rPr>
        <w:rFonts w:eastAsiaTheme="majorEastAsia" w:cs="Times New Roman"/>
        <w:sz w:val="24"/>
        <w:szCs w:val="24"/>
      </w:rPr>
      <w:t xml:space="preserve"> </w:t>
    </w:r>
    <w:r w:rsidRPr="00CC4311">
      <w:rPr>
        <w:rFonts w:eastAsiaTheme="majorEastAsia" w:cs="Times New Roman"/>
        <w:sz w:val="24"/>
        <w:szCs w:val="24"/>
      </w:rPr>
      <w:ptab w:relativeTo="margin" w:alignment="right" w:leader="none"/>
    </w:r>
    <w:r w:rsidRPr="00CC4311">
      <w:rPr>
        <w:rFonts w:eastAsiaTheme="minorEastAsia" w:cs="Times New Roman"/>
        <w:sz w:val="24"/>
        <w:szCs w:val="24"/>
      </w:rPr>
      <w:fldChar w:fldCharType="begin"/>
    </w:r>
    <w:r w:rsidRPr="00CC4311">
      <w:rPr>
        <w:rFonts w:cs="Times New Roman"/>
        <w:sz w:val="24"/>
        <w:szCs w:val="24"/>
      </w:rPr>
      <w:instrText xml:space="preserve"> PAGE   \* MERGEFORMAT </w:instrText>
    </w:r>
    <w:r w:rsidRPr="00CC4311">
      <w:rPr>
        <w:rFonts w:eastAsiaTheme="minorEastAsia" w:cs="Times New Roman"/>
        <w:sz w:val="24"/>
        <w:szCs w:val="24"/>
      </w:rPr>
      <w:fldChar w:fldCharType="separate"/>
    </w:r>
    <w:r w:rsidR="0079233C" w:rsidRPr="0079233C">
      <w:rPr>
        <w:rFonts w:eastAsiaTheme="majorEastAsia" w:cs="Times New Roman"/>
        <w:noProof/>
        <w:sz w:val="24"/>
        <w:szCs w:val="24"/>
      </w:rPr>
      <w:t>1</w:t>
    </w:r>
    <w:r w:rsidRPr="00CC4311">
      <w:rPr>
        <w:rFonts w:eastAsiaTheme="majorEastAsia" w:cs="Times New Roman"/>
        <w:noProof/>
        <w:sz w:val="24"/>
        <w:szCs w:val="24"/>
      </w:rPr>
      <w:fldChar w:fldCharType="end"/>
    </w:r>
  </w:p>
  <w:p w:rsidR="0048678F" w:rsidRPr="0048678F" w:rsidRDefault="00CE1AEF" w:rsidP="0048678F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AEF" w:rsidRDefault="00CE1AEF" w:rsidP="002B19A1">
      <w:pPr>
        <w:spacing w:after="0" w:line="240" w:lineRule="auto"/>
      </w:pPr>
      <w:r>
        <w:separator/>
      </w:r>
    </w:p>
  </w:footnote>
  <w:footnote w:type="continuationSeparator" w:id="0">
    <w:p w:rsidR="00CE1AEF" w:rsidRDefault="00CE1AEF" w:rsidP="002B1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48678F" w:rsidRPr="00CC4311" w:rsidTr="0087154A">
      <w:tc>
        <w:tcPr>
          <w:tcW w:w="3500" w:type="pct"/>
          <w:tcBorders>
            <w:bottom w:val="single" w:sz="4" w:space="0" w:color="auto"/>
          </w:tcBorders>
          <w:vAlign w:val="bottom"/>
        </w:tcPr>
        <w:p w:rsidR="0048678F" w:rsidRPr="00CC4311" w:rsidRDefault="00A65B2F" w:rsidP="002B19A1">
          <w:pPr>
            <w:pStyle w:val="Header"/>
            <w:jc w:val="right"/>
            <w:rPr>
              <w:noProof/>
              <w:color w:val="7B7B7B" w:themeColor="accent3" w:themeShade="BF"/>
              <w:sz w:val="24"/>
              <w:szCs w:val="24"/>
            </w:rPr>
          </w:pPr>
          <w:r w:rsidRPr="00CC4311"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olor w:val="000000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F011E" w:rsidRPr="00BF011E">
                <w:rPr>
                  <w:b/>
                  <w:bCs/>
                  <w:color w:val="000000"/>
                </w:rPr>
                <w:t>1LINK JSC – FOR STUDENTS</w:t>
              </w:r>
            </w:sdtContent>
          </w:sdt>
          <w:r w:rsidRPr="00CC4311"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sz w:val="24"/>
            <w:szCs w:val="24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10-0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48678F" w:rsidRPr="00CC4311" w:rsidRDefault="00BF011E" w:rsidP="0048678F">
              <w:pPr>
                <w:pStyle w:val="Header"/>
                <w:rPr>
                  <w:color w:val="FFFFFF" w:themeColor="background1"/>
                  <w:sz w:val="24"/>
                  <w:szCs w:val="24"/>
                </w:rPr>
              </w:pPr>
              <w:r>
                <w:rPr>
                  <w:color w:val="FFFFFF" w:themeColor="background1"/>
                  <w:sz w:val="24"/>
                  <w:szCs w:val="24"/>
                </w:rPr>
                <w:t>October 1, 2015</w:t>
              </w:r>
            </w:p>
          </w:tc>
        </w:sdtContent>
      </w:sdt>
    </w:tr>
  </w:tbl>
  <w:p w:rsidR="0048678F" w:rsidRPr="0048678F" w:rsidRDefault="00CE1AEF" w:rsidP="004867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66CB"/>
    <w:multiLevelType w:val="hybridMultilevel"/>
    <w:tmpl w:val="2174CDBE"/>
    <w:lvl w:ilvl="0" w:tplc="C83401A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C2C6E"/>
    <w:multiLevelType w:val="hybridMultilevel"/>
    <w:tmpl w:val="B0BCB0E2"/>
    <w:lvl w:ilvl="0" w:tplc="69A09D5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860F8"/>
    <w:multiLevelType w:val="hybridMultilevel"/>
    <w:tmpl w:val="75AEFE14"/>
    <w:lvl w:ilvl="0" w:tplc="C8D406E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0F35F8"/>
    <w:multiLevelType w:val="hybridMultilevel"/>
    <w:tmpl w:val="59E622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CA79DC"/>
    <w:multiLevelType w:val="hybridMultilevel"/>
    <w:tmpl w:val="21FE5618"/>
    <w:lvl w:ilvl="0" w:tplc="5FEC74A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1E"/>
    <w:rsid w:val="000165E3"/>
    <w:rsid w:val="00073EE6"/>
    <w:rsid w:val="0009094E"/>
    <w:rsid w:val="00095617"/>
    <w:rsid w:val="000C72EB"/>
    <w:rsid w:val="001852F2"/>
    <w:rsid w:val="001B3044"/>
    <w:rsid w:val="001B6A21"/>
    <w:rsid w:val="001E155B"/>
    <w:rsid w:val="001F1C68"/>
    <w:rsid w:val="00222825"/>
    <w:rsid w:val="00271B6C"/>
    <w:rsid w:val="002B19A1"/>
    <w:rsid w:val="00340ADD"/>
    <w:rsid w:val="00395E50"/>
    <w:rsid w:val="00411C2A"/>
    <w:rsid w:val="004332E2"/>
    <w:rsid w:val="00442F71"/>
    <w:rsid w:val="00483CDD"/>
    <w:rsid w:val="004D214F"/>
    <w:rsid w:val="004D3AB3"/>
    <w:rsid w:val="004D45A7"/>
    <w:rsid w:val="00513B59"/>
    <w:rsid w:val="0054001D"/>
    <w:rsid w:val="00572A8E"/>
    <w:rsid w:val="005A77F8"/>
    <w:rsid w:val="005E0CC4"/>
    <w:rsid w:val="005F62B6"/>
    <w:rsid w:val="006429E9"/>
    <w:rsid w:val="00646ED2"/>
    <w:rsid w:val="00695B97"/>
    <w:rsid w:val="006A08BD"/>
    <w:rsid w:val="006A1BBB"/>
    <w:rsid w:val="006B45A6"/>
    <w:rsid w:val="006C2EF7"/>
    <w:rsid w:val="006C49B7"/>
    <w:rsid w:val="006D1161"/>
    <w:rsid w:val="006D42E6"/>
    <w:rsid w:val="00726F17"/>
    <w:rsid w:val="00761427"/>
    <w:rsid w:val="00775A0C"/>
    <w:rsid w:val="0079233C"/>
    <w:rsid w:val="00795F69"/>
    <w:rsid w:val="007F45CA"/>
    <w:rsid w:val="00806775"/>
    <w:rsid w:val="00837972"/>
    <w:rsid w:val="00864EC8"/>
    <w:rsid w:val="008945AA"/>
    <w:rsid w:val="008A180D"/>
    <w:rsid w:val="008B0C79"/>
    <w:rsid w:val="0091102F"/>
    <w:rsid w:val="00965165"/>
    <w:rsid w:val="00986D29"/>
    <w:rsid w:val="00991CFE"/>
    <w:rsid w:val="00992E9E"/>
    <w:rsid w:val="0099354E"/>
    <w:rsid w:val="00A3260E"/>
    <w:rsid w:val="00A65B2F"/>
    <w:rsid w:val="00A73AC1"/>
    <w:rsid w:val="00A86759"/>
    <w:rsid w:val="00AD7B07"/>
    <w:rsid w:val="00B01D4D"/>
    <w:rsid w:val="00B717FF"/>
    <w:rsid w:val="00BB45C8"/>
    <w:rsid w:val="00BD0F3F"/>
    <w:rsid w:val="00BE68D1"/>
    <w:rsid w:val="00BF011E"/>
    <w:rsid w:val="00BF631D"/>
    <w:rsid w:val="00C21359"/>
    <w:rsid w:val="00C3031F"/>
    <w:rsid w:val="00C32D8B"/>
    <w:rsid w:val="00C409C8"/>
    <w:rsid w:val="00C610EA"/>
    <w:rsid w:val="00C67612"/>
    <w:rsid w:val="00C96363"/>
    <w:rsid w:val="00CE1AEF"/>
    <w:rsid w:val="00CF7075"/>
    <w:rsid w:val="00D0715F"/>
    <w:rsid w:val="00D36FA3"/>
    <w:rsid w:val="00D56243"/>
    <w:rsid w:val="00D736B4"/>
    <w:rsid w:val="00D746DD"/>
    <w:rsid w:val="00DE22E1"/>
    <w:rsid w:val="00E058D3"/>
    <w:rsid w:val="00E1781D"/>
    <w:rsid w:val="00E3434E"/>
    <w:rsid w:val="00E70A57"/>
    <w:rsid w:val="00E96A3D"/>
    <w:rsid w:val="00EF3044"/>
    <w:rsid w:val="00F412C4"/>
    <w:rsid w:val="00F413DE"/>
    <w:rsid w:val="00F73A68"/>
    <w:rsid w:val="00F8495F"/>
    <w:rsid w:val="00F9442E"/>
    <w:rsid w:val="00FA07A3"/>
    <w:rsid w:val="00FE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3A34B"/>
  <w15:chartTrackingRefBased/>
  <w15:docId w15:val="{C94FF402-CA8B-427A-84E5-756B8936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9A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011E"/>
    <w:pPr>
      <w:keepNext/>
      <w:keepLines/>
      <w:numPr>
        <w:numId w:val="1"/>
      </w:numPr>
      <w:spacing w:before="240" w:after="0" w:line="240" w:lineRule="auto"/>
      <w:ind w:left="540" w:hanging="54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91CFE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11E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CFE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26F17"/>
    <w:pPr>
      <w:spacing w:after="0" w:line="360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F1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2B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9A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9A1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BF011E"/>
    <w:pPr>
      <w:ind w:left="720"/>
      <w:contextualSpacing/>
    </w:pPr>
    <w:rPr>
      <w:rFonts w:eastAsia="Calibri" w:cs="Times New Roman"/>
    </w:rPr>
  </w:style>
  <w:style w:type="table" w:styleId="TableGrid">
    <w:name w:val="Table Grid"/>
    <w:basedOn w:val="TableNormal"/>
    <w:uiPriority w:val="39"/>
    <w:rsid w:val="00395E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ANTV\Documents\Custom%20Office%20Templates\1Lin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1Link Template.dotx</Template>
  <TotalTime>136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1LINK JSC – FOR STUDENTS</vt:lpstr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1LINK JSC – FOR STUDENTS</dc:title>
  <dc:subject/>
  <dc:creator>TOANTV</dc:creator>
  <cp:keywords/>
  <dc:description/>
  <cp:lastModifiedBy>Cuong Bui</cp:lastModifiedBy>
  <cp:revision>77</cp:revision>
  <dcterms:created xsi:type="dcterms:W3CDTF">2015-09-30T09:37:00Z</dcterms:created>
  <dcterms:modified xsi:type="dcterms:W3CDTF">2018-05-24T01:55:00Z</dcterms:modified>
</cp:coreProperties>
</file>